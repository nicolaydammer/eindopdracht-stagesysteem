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7B019" w14:textId="597601AD" w:rsidR="005D3DFE" w:rsidRPr="0089043A" w:rsidRDefault="0089043A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5D3DFE" w:rsidRPr="0089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30"/>
    <w:rsid w:val="006200DC"/>
    <w:rsid w:val="0089043A"/>
    <w:rsid w:val="00D76DC3"/>
    <w:rsid w:val="00E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4172"/>
  <w15:chartTrackingRefBased/>
  <w15:docId w15:val="{F887CA74-0585-4D0E-9D35-83F7AE40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dammer</dc:creator>
  <cp:keywords/>
  <dc:description/>
  <cp:lastModifiedBy>nicolay dammer</cp:lastModifiedBy>
  <cp:revision>2</cp:revision>
  <dcterms:created xsi:type="dcterms:W3CDTF">2019-11-20T11:16:00Z</dcterms:created>
  <dcterms:modified xsi:type="dcterms:W3CDTF">2019-11-20T11:16:00Z</dcterms:modified>
</cp:coreProperties>
</file>