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D63" w:rsidTr="004F7D63">
        <w:tc>
          <w:tcPr>
            <w:tcW w:w="4531" w:type="dxa"/>
          </w:tcPr>
          <w:p w:rsidR="004F7D63" w:rsidRDefault="004F7D63">
            <w:r>
              <w:t>Naam</w:t>
            </w:r>
          </w:p>
        </w:tc>
        <w:tc>
          <w:tcPr>
            <w:tcW w:w="4531" w:type="dxa"/>
          </w:tcPr>
          <w:p w:rsidR="004F7D63" w:rsidRDefault="005E28A9">
            <w:r>
              <w:t>Status van de leerling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Versie</w:t>
            </w:r>
          </w:p>
        </w:tc>
        <w:tc>
          <w:tcPr>
            <w:tcW w:w="4531" w:type="dxa"/>
          </w:tcPr>
          <w:p w:rsidR="004F7D63" w:rsidRDefault="004F7D63">
            <w:r>
              <w:t>1.0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Actor</w:t>
            </w:r>
          </w:p>
        </w:tc>
        <w:tc>
          <w:tcPr>
            <w:tcW w:w="4531" w:type="dxa"/>
          </w:tcPr>
          <w:p w:rsidR="004F7D63" w:rsidRDefault="004F7D63">
            <w:r>
              <w:t>Student,</w:t>
            </w:r>
            <w:r w:rsidR="007D51BA">
              <w:t xml:space="preserve"> Bedrijf.</w:t>
            </w:r>
            <w:bookmarkStart w:id="0" w:name="_GoBack"/>
            <w:bookmarkEnd w:id="0"/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Preconditie</w:t>
            </w:r>
          </w:p>
        </w:tc>
        <w:tc>
          <w:tcPr>
            <w:tcW w:w="4531" w:type="dxa"/>
          </w:tcPr>
          <w:p w:rsidR="004F7D63" w:rsidRDefault="004250C7">
            <w:r>
              <w:t>Er is ingelogt.</w:t>
            </w:r>
            <w:r w:rsidR="005E28A9">
              <w:t xml:space="preserve"> </w:t>
            </w:r>
            <w:r w:rsidR="00C57F24">
              <w:t>Heeft een bedrijf gevonden waar hij in is geïntereseerd.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Beschrijving</w:t>
            </w:r>
          </w:p>
        </w:tc>
        <w:tc>
          <w:tcPr>
            <w:tcW w:w="4531" w:type="dxa"/>
          </w:tcPr>
          <w:p w:rsidR="004F7D63" w:rsidRDefault="004F7D63">
            <w:r>
              <w:t xml:space="preserve">Stap 1. </w:t>
            </w:r>
            <w:r w:rsidR="00C57F24">
              <w:t>De student neemt contact op met het bedrijf.</w:t>
            </w:r>
          </w:p>
          <w:p w:rsidR="004F7D63" w:rsidRDefault="004F7D63">
            <w:pPr>
              <w:pBdr>
                <w:bottom w:val="single" w:sz="12" w:space="1" w:color="auto"/>
              </w:pBdr>
            </w:pPr>
            <w:r>
              <w:t xml:space="preserve">Stap 2. </w:t>
            </w:r>
            <w:r w:rsidR="00C57F24">
              <w:t>De student veranderd zijn status naar soliciteren.</w:t>
            </w:r>
          </w:p>
          <w:p w:rsidR="001303BF" w:rsidRDefault="001303BF">
            <w:r>
              <w:t xml:space="preserve">Stap </w:t>
            </w:r>
            <w:r w:rsidR="00C57F24">
              <w:t>1</w:t>
            </w:r>
            <w:r>
              <w:t xml:space="preserve">. De student </w:t>
            </w:r>
            <w:r w:rsidR="00C57F24">
              <w:t>heeft contact gehad met het bedrijf en heeft te horen gekregen dat hij er stage kan lopen.</w:t>
            </w:r>
          </w:p>
          <w:p w:rsidR="001303BF" w:rsidRDefault="001303BF" w:rsidP="00C57F24">
            <w:r>
              <w:t xml:space="preserve">Stap </w:t>
            </w:r>
            <w:r w:rsidR="00C57F24">
              <w:t>2</w:t>
            </w:r>
            <w:r>
              <w:t xml:space="preserve">. </w:t>
            </w:r>
            <w:r w:rsidR="00C57F24">
              <w:t>De student veranderd zijn status naar dat hij een stageplek heeft.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Uitzonderingen</w:t>
            </w:r>
          </w:p>
        </w:tc>
        <w:tc>
          <w:tcPr>
            <w:tcW w:w="4531" w:type="dxa"/>
          </w:tcPr>
          <w:p w:rsidR="004F7D63" w:rsidRDefault="005E28A9">
            <w:r>
              <w:t>Als de student niet van plan is de opleiding af te maken, hoeft hij niet opzoek naar een stage voor het volgende of huidige.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Niet-functionele eisen</w:t>
            </w:r>
          </w:p>
        </w:tc>
        <w:tc>
          <w:tcPr>
            <w:tcW w:w="4531" w:type="dxa"/>
          </w:tcPr>
          <w:p w:rsidR="004F7D63" w:rsidRDefault="00C57F24">
            <w:r>
              <w:t>Systeem moet online zijn.</w:t>
            </w:r>
          </w:p>
        </w:tc>
      </w:tr>
      <w:tr w:rsidR="004F7D63" w:rsidTr="004F7D63">
        <w:tc>
          <w:tcPr>
            <w:tcW w:w="4531" w:type="dxa"/>
          </w:tcPr>
          <w:p w:rsidR="004F7D63" w:rsidRDefault="004F7D63">
            <w:r>
              <w:t>Postconditie</w:t>
            </w:r>
          </w:p>
        </w:tc>
        <w:tc>
          <w:tcPr>
            <w:tcW w:w="4531" w:type="dxa"/>
          </w:tcPr>
          <w:p w:rsidR="004F7D63" w:rsidRDefault="00C57F24">
            <w:r>
              <w:t>De student heeft zijn status aangepast.</w:t>
            </w:r>
          </w:p>
        </w:tc>
      </w:tr>
    </w:tbl>
    <w:p w:rsidR="00D83F9A" w:rsidRDefault="00D83F9A"/>
    <w:sectPr w:rsidR="00D83F9A" w:rsidSect="00C50A07">
      <w:pgSz w:w="11906" w:h="16838"/>
      <w:pgMar w:top="1417" w:right="1417" w:bottom="1417" w:left="1417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63"/>
    <w:rsid w:val="001303BF"/>
    <w:rsid w:val="004250C7"/>
    <w:rsid w:val="004F7D63"/>
    <w:rsid w:val="005E28A9"/>
    <w:rsid w:val="00734BE8"/>
    <w:rsid w:val="007D51BA"/>
    <w:rsid w:val="00AE0DE0"/>
    <w:rsid w:val="00C50A07"/>
    <w:rsid w:val="00C57F24"/>
    <w:rsid w:val="00D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846C"/>
  <w15:chartTrackingRefBased/>
  <w15:docId w15:val="{29259FD7-6945-47C2-AF71-12783F2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Koning</dc:creator>
  <cp:keywords/>
  <dc:description/>
  <cp:lastModifiedBy>Marvin Koning</cp:lastModifiedBy>
  <cp:revision>2</cp:revision>
  <dcterms:created xsi:type="dcterms:W3CDTF">2019-12-12T09:34:00Z</dcterms:created>
  <dcterms:modified xsi:type="dcterms:W3CDTF">2019-12-12T09:34:00Z</dcterms:modified>
</cp:coreProperties>
</file>