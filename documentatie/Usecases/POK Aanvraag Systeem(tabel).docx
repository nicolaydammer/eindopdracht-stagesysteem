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vertAnchor="page" w:horzAnchor="margin" w:tblpY="27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Indelingstabel leeslogboek"/>
      </w:tblPr>
      <w:tblGrid>
        <w:gridCol w:w="3119"/>
        <w:gridCol w:w="6699"/>
      </w:tblGrid>
      <w:tr w:rsidR="00CB6656" w:rsidRPr="00CC62EE" w14:paraId="5A19D5F2" w14:textId="77777777" w:rsidTr="00BD04AA">
        <w:tc>
          <w:tcPr>
            <w:tcW w:w="9818" w:type="dxa"/>
            <w:gridSpan w:val="2"/>
            <w:tcBorders>
              <w:top w:val="single" w:sz="18" w:space="0" w:color="8784C7" w:themeColor="accent2"/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shd w:val="clear" w:color="auto" w:fill="auto"/>
          </w:tcPr>
          <w:p w14:paraId="0A4A292A" w14:textId="1978CBA0" w:rsidR="00AE7331" w:rsidRPr="00814C66" w:rsidRDefault="00BD04AA" w:rsidP="00BD04AA">
            <w:pPr>
              <w:pStyle w:val="Titel"/>
              <w:rPr>
                <w:rFonts w:eastAsia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4C0442" wp14:editId="144C2229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63500</wp:posOffset>
                  </wp:positionV>
                  <wp:extent cx="1019175" cy="1019164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rgbClr val="8784C7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CC0">
              <w:fldChar w:fldCharType="begin"/>
            </w:r>
            <w:r w:rsidR="008A0CC0" w:rsidRPr="00814C66">
              <w:instrText xml:space="preserve"> TITLE   \* MERGEFORMAT </w:instrText>
            </w:r>
            <w:r w:rsidR="008A0CC0">
              <w:fldChar w:fldCharType="end"/>
            </w:r>
            <w:r w:rsidR="008A0CC0">
              <w:fldChar w:fldCharType="begin"/>
            </w:r>
            <w:r w:rsidR="008A0CC0" w:rsidRPr="00814C66">
              <w:instrText xml:space="preserve"> TITLE  \* FirstCap  \* MERGEFORMAT </w:instrText>
            </w:r>
            <w:r w:rsidR="008A0CC0">
              <w:fldChar w:fldCharType="end"/>
            </w:r>
            <w:sdt>
              <w:sdtPr>
                <w:alias w:val="Titel"/>
                <w:tag w:val=""/>
                <w:id w:val="1992743324"/>
                <w:placeholder>
                  <w:docPart w:val="4E8F7FF51D2F4C328E5C99674B887A2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72DBC">
                  <w:t>POK Aanvraag</w:t>
                </w:r>
                <w:r w:rsidR="001B2B1B">
                  <w:t xml:space="preserve"> Systeem</w:t>
                </w:r>
              </w:sdtContent>
            </w:sdt>
            <w:r w:rsidR="008A0CC0" w:rsidRPr="00814C66">
              <w:rPr>
                <w:lang w:bidi="nl-NL"/>
              </w:rPr>
              <w:t xml:space="preserve"> </w:t>
            </w:r>
            <w:r w:rsidR="00774456" w:rsidRPr="00814C66">
              <w:rPr>
                <w:lang w:bidi="nl-NL"/>
              </w:rPr>
              <w:br/>
            </w:r>
            <w:proofErr w:type="spellStart"/>
            <w:r w:rsidR="00575526" w:rsidRPr="00814C66">
              <w:rPr>
                <w:rFonts w:eastAsia="Segoe UI"/>
              </w:rPr>
              <w:t>Use</w:t>
            </w:r>
            <w:proofErr w:type="spellEnd"/>
            <w:r w:rsidR="00575526" w:rsidRPr="00814C66">
              <w:rPr>
                <w:rFonts w:eastAsia="Segoe UI"/>
              </w:rPr>
              <w:t>-case tabel</w:t>
            </w:r>
          </w:p>
        </w:tc>
      </w:tr>
      <w:tr w:rsidR="00CB6656" w:rsidRPr="00CC62EE" w14:paraId="03F20B9B" w14:textId="77777777" w:rsidTr="00BD04AA">
        <w:trPr>
          <w:trHeight w:val="113"/>
        </w:trPr>
        <w:tc>
          <w:tcPr>
            <w:tcW w:w="9818" w:type="dxa"/>
            <w:gridSpan w:val="2"/>
            <w:tcBorders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vAlign w:val="center"/>
          </w:tcPr>
          <w:p w14:paraId="2C318CC4" w14:textId="77777777" w:rsidR="008424EB" w:rsidRPr="00814C66" w:rsidRDefault="008424EB" w:rsidP="00BD04AA">
            <w:pPr>
              <w:pStyle w:val="Geenafstand"/>
            </w:pPr>
          </w:p>
        </w:tc>
      </w:tr>
      <w:tr w:rsidR="00575526" w:rsidRPr="00D23FDC" w14:paraId="46D9C357" w14:textId="77777777" w:rsidTr="00BD04AA">
        <w:trPr>
          <w:trHeight w:val="696"/>
        </w:trPr>
        <w:tc>
          <w:tcPr>
            <w:tcW w:w="3119" w:type="dxa"/>
            <w:tcBorders>
              <w:top w:val="single" w:sz="18" w:space="0" w:color="8784C7" w:themeColor="accent2"/>
              <w:left w:val="single" w:sz="18" w:space="0" w:color="8784C7" w:themeColor="accent2"/>
              <w:right w:val="single" w:sz="2" w:space="0" w:color="FFFFFF" w:themeColor="background1"/>
            </w:tcBorders>
            <w:shd w:val="clear" w:color="auto" w:fill="8784C7" w:themeFill="accent2"/>
            <w:vAlign w:val="center"/>
          </w:tcPr>
          <w:p w14:paraId="77B3E8F6" w14:textId="77777777" w:rsidR="00575526" w:rsidRPr="00D23FDC" w:rsidRDefault="00575526" w:rsidP="00BD04AA">
            <w:pPr>
              <w:pStyle w:val="Kop1"/>
            </w:pPr>
            <w:r w:rsidRPr="008A0CC0">
              <w:rPr>
                <w:sz w:val="28"/>
                <w:szCs w:val="28"/>
              </w:rPr>
              <w:t>Naam</w:t>
            </w:r>
          </w:p>
        </w:tc>
        <w:tc>
          <w:tcPr>
            <w:tcW w:w="6699" w:type="dxa"/>
            <w:tcBorders>
              <w:top w:val="single" w:sz="18" w:space="0" w:color="8784C7" w:themeColor="accent2"/>
              <w:left w:val="single" w:sz="2" w:space="0" w:color="FFFFFF" w:themeColor="background1"/>
              <w:right w:val="single" w:sz="18" w:space="0" w:color="8784C7" w:themeColor="accent2"/>
            </w:tcBorders>
            <w:shd w:val="clear" w:color="auto" w:fill="8784C7" w:themeFill="accent2"/>
            <w:vAlign w:val="center"/>
          </w:tcPr>
          <w:p w14:paraId="4BFD1349" w14:textId="0EFD1D8A" w:rsidR="00575526" w:rsidRPr="008A0CC0" w:rsidRDefault="00721BD0" w:rsidP="00BD04AA">
            <w:pPr>
              <w:pStyle w:val="Kop1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Titel"/>
                <w:tag w:val=""/>
                <w:id w:val="-784653544"/>
                <w:placeholder>
                  <w:docPart w:val="5B72D36621B94F5BA2BF989CE0E7FCF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72DBC">
                  <w:rPr>
                    <w:sz w:val="28"/>
                    <w:szCs w:val="28"/>
                  </w:rPr>
                  <w:t>POK Aanvraag Systeem</w:t>
                </w:r>
              </w:sdtContent>
            </w:sdt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</w:p>
        </w:tc>
      </w:tr>
      <w:tr w:rsidR="00575526" w:rsidRPr="00D23FDC" w14:paraId="615CC30F" w14:textId="77777777" w:rsidTr="00CC62EE">
        <w:trPr>
          <w:trHeight w:val="850"/>
        </w:trPr>
        <w:tc>
          <w:tcPr>
            <w:tcW w:w="3119" w:type="dxa"/>
            <w:tcBorders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B27C90F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Versie</w:t>
            </w:r>
          </w:p>
        </w:tc>
        <w:tc>
          <w:tcPr>
            <w:tcW w:w="6699" w:type="dxa"/>
            <w:tcBorders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3058FFDE" w14:textId="02650E28" w:rsidR="00575526" w:rsidRPr="00CC62EE" w:rsidRDefault="00814C66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575526" w:rsidRPr="00814C66" w14:paraId="4F703F4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3EB4075E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Actor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B8B70BA" w14:textId="447CFD3F" w:rsidR="00575526" w:rsidRPr="00814C66" w:rsidRDefault="00814C66" w:rsidP="00CC62EE">
            <w:pPr>
              <w:rPr>
                <w:sz w:val="24"/>
                <w:szCs w:val="24"/>
              </w:rPr>
            </w:pPr>
            <w:r>
              <w:t>Bedrijf,  Stage coördinator en student</w:t>
            </w:r>
          </w:p>
        </w:tc>
      </w:tr>
      <w:tr w:rsidR="00575526" w:rsidRPr="00D23FDC" w14:paraId="45BC40B2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0393B80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Preconditie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43F99EB" w14:textId="3FD8AF33" w:rsidR="00814C66" w:rsidRDefault="00814C66" w:rsidP="00814C66">
            <w:pPr>
              <w:pStyle w:val="Lijstalinea"/>
              <w:numPr>
                <w:ilvl w:val="0"/>
                <w:numId w:val="19"/>
              </w:numPr>
            </w:pPr>
            <w:r>
              <w:t>Bedrijf of Stage coördinator moeten ingelogd zijn</w:t>
            </w:r>
          </w:p>
          <w:p w14:paraId="67009559" w14:textId="2D3A3CDC" w:rsidR="00814C66" w:rsidRDefault="00814C66" w:rsidP="00814C66">
            <w:pPr>
              <w:pStyle w:val="Lijstalinea"/>
              <w:numPr>
                <w:ilvl w:val="0"/>
                <w:numId w:val="19"/>
              </w:numPr>
            </w:pPr>
            <w:r>
              <w:t>Het Bedrijf moet de student aannemen voor dat er een POK wordt aangevraagd</w:t>
            </w:r>
          </w:p>
          <w:p w14:paraId="4EAC5EC3" w14:textId="2BF5EADB" w:rsidR="00575526" w:rsidRPr="00CC62EE" w:rsidRDefault="00575526" w:rsidP="001B2B1B">
            <w:pPr>
              <w:rPr>
                <w:sz w:val="24"/>
                <w:szCs w:val="24"/>
              </w:rPr>
            </w:pPr>
          </w:p>
        </w:tc>
      </w:tr>
      <w:tr w:rsidR="001B2B1B" w:rsidRPr="00D23FDC" w14:paraId="7F71CCB1" w14:textId="77777777" w:rsidTr="00BA465B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620ACF0B" w14:textId="77777777" w:rsidR="001B2B1B" w:rsidRPr="008A0CC0" w:rsidRDefault="001B2B1B" w:rsidP="001B2B1B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Beschrijving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</w:tcPr>
          <w:p w14:paraId="640FF6E2" w14:textId="77777777" w:rsidR="001B2B1B" w:rsidRDefault="001B2B1B" w:rsidP="001B2B1B">
            <w:pPr>
              <w:numPr>
                <w:ilvl w:val="0"/>
                <w:numId w:val="18"/>
              </w:numPr>
            </w:pPr>
            <w:r>
              <w:t>Student, Mentor, Stage coördinator of docenten vult gegevens in het zoek veld</w:t>
            </w:r>
          </w:p>
          <w:p w14:paraId="537F247A" w14:textId="77777777" w:rsidR="001B2B1B" w:rsidRDefault="001B2B1B" w:rsidP="001B2B1B">
            <w:pPr>
              <w:numPr>
                <w:ilvl w:val="0"/>
                <w:numId w:val="18"/>
              </w:numPr>
            </w:pPr>
            <w:r w:rsidRPr="0088450F">
              <w:t>Student, Mentor, Stage coördinator of docenten klikt op ”zoeken</w:t>
            </w:r>
            <w:r>
              <w:t>”</w:t>
            </w:r>
          </w:p>
          <w:p w14:paraId="4FA73722" w14:textId="77777777" w:rsidR="001B2B1B" w:rsidRDefault="001B2B1B" w:rsidP="001B2B1B">
            <w:pPr>
              <w:numPr>
                <w:ilvl w:val="0"/>
                <w:numId w:val="18"/>
              </w:numPr>
            </w:pPr>
            <w:r>
              <w:t>Het systeem verwerkt het ingevoerde gegevens en genereerd de resultaten van de zoek opdracht</w:t>
            </w:r>
          </w:p>
          <w:p w14:paraId="53B5C5CB" w14:textId="4CFE9ABF" w:rsidR="001B2B1B" w:rsidRPr="001B2B1B" w:rsidRDefault="001B2B1B" w:rsidP="001B2B1B">
            <w:pPr>
              <w:pStyle w:val="Lijstaline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t>Nieuwe venster wordt geopend en alle beschikbare stages zijn te zien</w:t>
            </w:r>
          </w:p>
        </w:tc>
      </w:tr>
      <w:tr w:rsidR="001B2B1B" w:rsidRPr="00D23FDC" w14:paraId="755A018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4BC69B3C" w14:textId="77777777" w:rsidR="001B2B1B" w:rsidRPr="008A0CC0" w:rsidRDefault="001B2B1B" w:rsidP="001B2B1B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Uitzonderingen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D3E2D3B" w14:textId="5C39F4BC" w:rsidR="001B2B1B" w:rsidRPr="00814C66" w:rsidRDefault="00814C66" w:rsidP="00814C66">
            <w:pPr>
              <w:pStyle w:val="Lijstalinea"/>
              <w:numPr>
                <w:ilvl w:val="0"/>
                <w:numId w:val="19"/>
              </w:numPr>
            </w:pPr>
            <w:r>
              <w:t>Als de student niet aangenomen is kan er geen POK aangevraagd worden</w:t>
            </w:r>
          </w:p>
        </w:tc>
      </w:tr>
      <w:tr w:rsidR="001B2B1B" w:rsidRPr="00D23FDC" w14:paraId="36CA571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18F8A03C" w14:textId="77777777" w:rsidR="001B2B1B" w:rsidRPr="008A0CC0" w:rsidRDefault="001B2B1B" w:rsidP="001B2B1B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Niet- functionele eisen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0CA20650" w14:textId="2823AFC5" w:rsidR="00814C66" w:rsidRDefault="00814C66" w:rsidP="00814C66">
            <w:pPr>
              <w:pStyle w:val="Lijstalinea"/>
              <w:numPr>
                <w:ilvl w:val="0"/>
                <w:numId w:val="19"/>
              </w:numPr>
            </w:pPr>
            <w:r>
              <w:t>Systeem kan geen POK aanvragen zonder internet connectie</w:t>
            </w:r>
          </w:p>
          <w:p w14:paraId="1527E6B4" w14:textId="16FE5803" w:rsidR="001B2B1B" w:rsidRPr="00814C66" w:rsidRDefault="00814C66" w:rsidP="00814C66">
            <w:pPr>
              <w:pStyle w:val="Lijstaline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t>Het bedrijf moet toegang krijgen tot het profiel van de student</w:t>
            </w:r>
          </w:p>
        </w:tc>
      </w:tr>
      <w:tr w:rsidR="001B2B1B" w:rsidRPr="00D23FDC" w14:paraId="2E79EE6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0B7CD791" w14:textId="77777777" w:rsidR="001B2B1B" w:rsidRPr="008A0CC0" w:rsidRDefault="001B2B1B" w:rsidP="001B2B1B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Postconditie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F669BF5" w14:textId="0C00F946" w:rsidR="001B2B1B" w:rsidRPr="00CC62EE" w:rsidRDefault="00814C66" w:rsidP="001B2B1B">
            <w:pPr>
              <w:rPr>
                <w:sz w:val="24"/>
                <w:szCs w:val="24"/>
              </w:rPr>
            </w:pPr>
            <w:r>
              <w:t>Bedrijf heeft toegang tot het profiel van de student en vraagt een POK aan via hun profiel</w:t>
            </w:r>
            <w:bookmarkStart w:id="0" w:name="_GoBack"/>
            <w:bookmarkEnd w:id="0"/>
          </w:p>
        </w:tc>
      </w:tr>
    </w:tbl>
    <w:p w14:paraId="16BADA0E" w14:textId="77777777" w:rsidR="004B123B" w:rsidRPr="00D23FDC" w:rsidRDefault="004B123B" w:rsidP="008C0AE1"/>
    <w:sectPr w:rsidR="004B123B" w:rsidRPr="00D23FDC" w:rsidSect="0081316E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95A69" w14:textId="77777777" w:rsidR="00721BD0" w:rsidRDefault="00721BD0" w:rsidP="00DC5D31">
      <w:r>
        <w:separator/>
      </w:r>
    </w:p>
  </w:endnote>
  <w:endnote w:type="continuationSeparator" w:id="0">
    <w:p w14:paraId="3ABE51BC" w14:textId="77777777" w:rsidR="00721BD0" w:rsidRDefault="00721BD0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BEC7" w14:textId="77777777" w:rsidR="00721BD0" w:rsidRDefault="00721BD0" w:rsidP="00DC5D31">
      <w:r>
        <w:separator/>
      </w:r>
    </w:p>
  </w:footnote>
  <w:footnote w:type="continuationSeparator" w:id="0">
    <w:p w14:paraId="28CA6E9C" w14:textId="77777777" w:rsidR="00721BD0" w:rsidRDefault="00721BD0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86E0E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ontrolelijst"/>
      <w:lvlText w:val=""/>
      <w:lvlJc w:val="left"/>
      <w:pPr>
        <w:ind w:left="397" w:hanging="397"/>
      </w:pPr>
      <w:rPr>
        <w:rFonts w:ascii="Symbol" w:hAnsi="Symbol" w:hint="default"/>
        <w:u w:color="37354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32AD1"/>
    <w:multiLevelType w:val="hybridMultilevel"/>
    <w:tmpl w:val="AA3C6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5250E"/>
    <w:multiLevelType w:val="hybridMultilevel"/>
    <w:tmpl w:val="F5008854"/>
    <w:lvl w:ilvl="0" w:tplc="1D5CA9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2"/>
  </w:num>
  <w:num w:numId="5">
    <w:abstractNumId w:val="16"/>
  </w:num>
  <w:num w:numId="6">
    <w:abstractNumId w:val="17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26"/>
    <w:rsid w:val="00032177"/>
    <w:rsid w:val="000B3E71"/>
    <w:rsid w:val="000F0EFC"/>
    <w:rsid w:val="000F23C5"/>
    <w:rsid w:val="000F44BA"/>
    <w:rsid w:val="001159AB"/>
    <w:rsid w:val="00115B37"/>
    <w:rsid w:val="001B2B1B"/>
    <w:rsid w:val="001E1A76"/>
    <w:rsid w:val="00201AED"/>
    <w:rsid w:val="00245AA2"/>
    <w:rsid w:val="002D03A2"/>
    <w:rsid w:val="00333781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26"/>
    <w:rsid w:val="005755E1"/>
    <w:rsid w:val="0063625C"/>
    <w:rsid w:val="006B4992"/>
    <w:rsid w:val="006C0FDD"/>
    <w:rsid w:val="006E3C43"/>
    <w:rsid w:val="006F220A"/>
    <w:rsid w:val="00713D96"/>
    <w:rsid w:val="00716614"/>
    <w:rsid w:val="00721BD0"/>
    <w:rsid w:val="00721E9B"/>
    <w:rsid w:val="00761D56"/>
    <w:rsid w:val="00774456"/>
    <w:rsid w:val="0079681F"/>
    <w:rsid w:val="008121DA"/>
    <w:rsid w:val="0081316E"/>
    <w:rsid w:val="00814C66"/>
    <w:rsid w:val="008351AF"/>
    <w:rsid w:val="008369D0"/>
    <w:rsid w:val="008424EB"/>
    <w:rsid w:val="00844343"/>
    <w:rsid w:val="008A0CC0"/>
    <w:rsid w:val="008A10CB"/>
    <w:rsid w:val="008C0AE1"/>
    <w:rsid w:val="00925CF7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D04AA"/>
    <w:rsid w:val="00BE6B62"/>
    <w:rsid w:val="00C6523B"/>
    <w:rsid w:val="00C72DBC"/>
    <w:rsid w:val="00C830A9"/>
    <w:rsid w:val="00C85B00"/>
    <w:rsid w:val="00CA7602"/>
    <w:rsid w:val="00CB6656"/>
    <w:rsid w:val="00CC62EE"/>
    <w:rsid w:val="00CD2808"/>
    <w:rsid w:val="00D23FDC"/>
    <w:rsid w:val="00D6249D"/>
    <w:rsid w:val="00DC5D31"/>
    <w:rsid w:val="00E368C0"/>
    <w:rsid w:val="00E436E9"/>
    <w:rsid w:val="00E5035D"/>
    <w:rsid w:val="00E605EA"/>
    <w:rsid w:val="00E615E1"/>
    <w:rsid w:val="00EA784E"/>
    <w:rsid w:val="00EB50F0"/>
    <w:rsid w:val="00ED5FDF"/>
    <w:rsid w:val="00F46536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8B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0AE1"/>
  </w:style>
  <w:style w:type="paragraph" w:styleId="Kop1">
    <w:name w:val="heading 1"/>
    <w:basedOn w:val="Standaard"/>
    <w:link w:val="Kop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semiHidden/>
    <w:rsid w:val="0079681F"/>
    <w:pPr>
      <w:ind w:left="720"/>
      <w:contextualSpacing/>
    </w:pPr>
  </w:style>
  <w:style w:type="table" w:styleId="Tabelraster">
    <w:name w:val="Table Grid"/>
    <w:basedOn w:val="Standaardtabe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link w:val="Titel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C0AE1"/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paragraph" w:customStyle="1" w:styleId="Controlelijst">
    <w:name w:val="Controlelijst"/>
    <w:basedOn w:val="Lijstalinea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Zwaar">
    <w:name w:val="Strong"/>
    <w:basedOn w:val="Standaardalinea-lettertype"/>
    <w:uiPriority w:val="22"/>
    <w:semiHidden/>
    <w:qFormat/>
    <w:rsid w:val="004839FF"/>
    <w:rPr>
      <w:rFonts w:asciiTheme="majorHAnsi" w:hAnsiTheme="majorHAnsi"/>
      <w:b/>
      <w:bCs/>
      <w:color w:val="8784C7" w:themeColor="accent2"/>
    </w:rPr>
  </w:style>
  <w:style w:type="character" w:styleId="Nadruk">
    <w:name w:val="Emphasis"/>
    <w:basedOn w:val="Standaardalinea-lettertype"/>
    <w:uiPriority w:val="20"/>
    <w:semiHidden/>
    <w:qFormat/>
    <w:rsid w:val="00B26E49"/>
    <w:rPr>
      <w:i w:val="0"/>
      <w:iCs/>
      <w:sz w:val="24"/>
    </w:rPr>
  </w:style>
  <w:style w:type="character" w:styleId="Intensievebenadrukking">
    <w:name w:val="Intense Emphasis"/>
    <w:basedOn w:val="Standaardalinea-lettertype"/>
    <w:uiPriority w:val="21"/>
    <w:semiHidden/>
    <w:rsid w:val="00DC5D31"/>
    <w:rPr>
      <w:i/>
      <w:iCs/>
      <w:color w:val="000000" w:themeColor="text1"/>
    </w:rPr>
  </w:style>
  <w:style w:type="paragraph" w:styleId="Geenafstand">
    <w:name w:val="No Spacing"/>
    <w:uiPriority w:val="1"/>
    <w:semiHidden/>
    <w:qFormat/>
    <w:rsid w:val="00DC5D31"/>
    <w:rPr>
      <w:color w:val="000000" w:themeColor="text1"/>
    </w:rPr>
  </w:style>
  <w:style w:type="paragraph" w:styleId="Koptekst">
    <w:name w:val="header"/>
    <w:basedOn w:val="Standaard"/>
    <w:link w:val="KoptekstChar"/>
    <w:uiPriority w:val="99"/>
    <w:rsid w:val="001E1A76"/>
    <w:pPr>
      <w:tabs>
        <w:tab w:val="center" w:pos="4680"/>
        <w:tab w:val="right" w:pos="9360"/>
      </w:tabs>
    </w:pPr>
    <w:rPr>
      <w:i/>
      <w:color w:val="373545" w:themeColor="text2"/>
    </w:rPr>
  </w:style>
  <w:style w:type="character" w:customStyle="1" w:styleId="KoptekstChar">
    <w:name w:val="Koptekst Char"/>
    <w:basedOn w:val="Standaardalinea-lettertype"/>
    <w:link w:val="Koptekst"/>
    <w:uiPriority w:val="99"/>
    <w:rsid w:val="001E1A76"/>
    <w:rPr>
      <w:i/>
      <w:color w:val="373545" w:themeColor="text2"/>
    </w:rPr>
  </w:style>
  <w:style w:type="paragraph" w:styleId="Voettekst">
    <w:name w:val="footer"/>
    <w:basedOn w:val="Standaard"/>
    <w:link w:val="Voettekst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E1A76"/>
  </w:style>
  <w:style w:type="paragraph" w:styleId="Ondertitel">
    <w:name w:val="Subtitle"/>
    <w:basedOn w:val="Standaard"/>
    <w:next w:val="Standaard"/>
    <w:link w:val="Ondertitel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Kop1Char">
    <w:name w:val="Kop 1 Char"/>
    <w:basedOn w:val="Standaardalinea-lettertype"/>
    <w:link w:val="Kop1"/>
    <w:uiPriority w:val="9"/>
    <w:rsid w:val="001E1A76"/>
    <w:rPr>
      <w:b/>
      <w:color w:val="FFFFFF" w:themeColor="background1"/>
    </w:rPr>
  </w:style>
  <w:style w:type="character" w:styleId="Tekstvantijdelijkeaanduiding">
    <w:name w:val="Placeholder Text"/>
    <w:basedOn w:val="Standaardalinea-lettertype"/>
    <w:uiPriority w:val="99"/>
    <w:semiHidden/>
    <w:rsid w:val="001E1A76"/>
    <w:rPr>
      <w:color w:val="808080"/>
    </w:rPr>
  </w:style>
  <w:style w:type="paragraph" w:styleId="Lijstnummering">
    <w:name w:val="List Number"/>
    <w:basedOn w:val="Standaard"/>
    <w:uiPriority w:val="98"/>
    <w:qFormat/>
    <w:rsid w:val="008C0AE1"/>
    <w:pPr>
      <w:numPr>
        <w:numId w:val="1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830A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0A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8A0CC0"/>
    <w:rPr>
      <w:color w:val="69A02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a.stackexchange.com/users/84388/user340311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a\AppData\Roaming\Microsoft\Templates\Lees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2D36621B94F5BA2BF989CE0E7F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FF7A0-D3DA-4182-8FB9-A9DD3EBE06A4}"/>
      </w:docPartPr>
      <w:docPartBody>
        <w:p w:rsidR="00100E13" w:rsidRDefault="00203E2D">
          <w:r w:rsidRPr="001249C5">
            <w:rPr>
              <w:rStyle w:val="Tekstvantijdelijkeaanduiding"/>
            </w:rPr>
            <w:t>[Titel]</w:t>
          </w:r>
        </w:p>
      </w:docPartBody>
    </w:docPart>
    <w:docPart>
      <w:docPartPr>
        <w:name w:val="4E8F7FF51D2F4C328E5C99674B887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6A7DFE-1AF2-42AD-AB6E-0669073F6562}"/>
      </w:docPartPr>
      <w:docPartBody>
        <w:p w:rsidR="00100E13" w:rsidRDefault="00203E2D">
          <w:r w:rsidRPr="001249C5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D"/>
    <w:rsid w:val="00100E13"/>
    <w:rsid w:val="00203E2D"/>
    <w:rsid w:val="002C2C05"/>
    <w:rsid w:val="00521FD8"/>
    <w:rsid w:val="00E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ADA4C9AC5AE4CEAB5C9E0778A24BE07">
    <w:name w:val="DADA4C9AC5AE4CEAB5C9E0778A24BE07"/>
  </w:style>
  <w:style w:type="paragraph" w:customStyle="1" w:styleId="5F9DD7AC0142485E95D9AAE055D526E4">
    <w:name w:val="5F9DD7AC0142485E95D9AAE055D526E4"/>
  </w:style>
  <w:style w:type="paragraph" w:customStyle="1" w:styleId="C807FBE124654396A9AB074F73FFB405">
    <w:name w:val="C807FBE124654396A9AB074F73FFB405"/>
  </w:style>
  <w:style w:type="paragraph" w:customStyle="1" w:styleId="294AEB91A1C44B65AB2EF0372AAAC197">
    <w:name w:val="294AEB91A1C44B65AB2EF0372AAAC197"/>
  </w:style>
  <w:style w:type="paragraph" w:customStyle="1" w:styleId="774ACE90FD744AEEA9BC9529A800515B">
    <w:name w:val="774ACE90FD744AEEA9BC9529A800515B"/>
  </w:style>
  <w:style w:type="paragraph" w:customStyle="1" w:styleId="CE1621EA39874CEB8B85901C350B1901">
    <w:name w:val="CE1621EA39874CEB8B85901C350B1901"/>
  </w:style>
  <w:style w:type="paragraph" w:customStyle="1" w:styleId="C5F25A2CF0304ED68AB22E4C44C06679">
    <w:name w:val="C5F25A2CF0304ED68AB22E4C44C06679"/>
    <w:rsid w:val="00203E2D"/>
  </w:style>
  <w:style w:type="paragraph" w:customStyle="1" w:styleId="FC3FE3F902004CC683B6C7DB7F24C9F7">
    <w:name w:val="FC3FE3F902004CC683B6C7DB7F24C9F7"/>
    <w:rsid w:val="00203E2D"/>
  </w:style>
  <w:style w:type="paragraph" w:customStyle="1" w:styleId="D3226FC9E82D4FC8B04F6288708AB8A7">
    <w:name w:val="D3226FC9E82D4FC8B04F6288708AB8A7"/>
    <w:rsid w:val="00203E2D"/>
  </w:style>
  <w:style w:type="paragraph" w:customStyle="1" w:styleId="1C18DC117CB242F4AF78565E0761642B">
    <w:name w:val="1C18DC117CB242F4AF78565E0761642B"/>
    <w:rsid w:val="00203E2D"/>
  </w:style>
  <w:style w:type="paragraph" w:customStyle="1" w:styleId="7A1588BEC11643C49FB9D6063D61C18B">
    <w:name w:val="7A1588BEC11643C49FB9D6063D61C18B"/>
    <w:rsid w:val="00203E2D"/>
  </w:style>
  <w:style w:type="paragraph" w:customStyle="1" w:styleId="4AFE2CB602AF44529AAC2CB110565BDC">
    <w:name w:val="4AFE2CB602AF44529AAC2CB110565BDC"/>
    <w:rsid w:val="00203E2D"/>
  </w:style>
  <w:style w:type="paragraph" w:customStyle="1" w:styleId="8E8FDF3ED4514B0396BAFAC62F748136">
    <w:name w:val="8E8FDF3ED4514B0396BAFAC62F748136"/>
    <w:rsid w:val="00203E2D"/>
  </w:style>
  <w:style w:type="character" w:styleId="Tekstvantijdelijkeaanduiding">
    <w:name w:val="Placeholder Text"/>
    <w:basedOn w:val="Standaardalinea-lettertype"/>
    <w:uiPriority w:val="99"/>
    <w:semiHidden/>
    <w:rsid w:val="0020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Leeslogboek.dotx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 Aanvraag Systeem</dc:title>
  <dc:subject/>
  <dc:creator/>
  <cp:keywords/>
  <dc:description/>
  <cp:lastModifiedBy/>
  <cp:revision>1</cp:revision>
  <dcterms:created xsi:type="dcterms:W3CDTF">2019-12-12T12:18:00Z</dcterms:created>
  <dcterms:modified xsi:type="dcterms:W3CDTF">2019-12-12T12:21:00Z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