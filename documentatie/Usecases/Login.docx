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26335C" w14:paraId="5A19D5F2" w14:textId="77777777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14:paraId="0A4A292A" w14:textId="4E142145" w:rsidR="00AE7331" w:rsidRPr="0026335C" w:rsidRDefault="00BD04AA" w:rsidP="00BD04AA">
            <w:pPr>
              <w:pStyle w:val="Title"/>
              <w:rPr>
                <w:rFonts w:eastAsia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4C0442" wp14:editId="144C2229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 w:rsidRPr="0026335C"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 w:rsidRPr="0026335C"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alias w:val="Titel"/>
                <w:tag w:val=""/>
                <w:id w:val="1992743324"/>
                <w:placeholder>
                  <w:docPart w:val="4E8F7FF51D2F4C328E5C99674B887A2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B7DA9">
                  <w:t>Login</w:t>
                </w:r>
              </w:sdtContent>
            </w:sdt>
            <w:r w:rsidR="008A0CC0" w:rsidRPr="0026335C">
              <w:rPr>
                <w:lang w:bidi="nl-NL"/>
              </w:rPr>
              <w:t xml:space="preserve"> </w:t>
            </w:r>
            <w:r w:rsidR="00774456" w:rsidRPr="0026335C">
              <w:rPr>
                <w:lang w:bidi="nl-NL"/>
              </w:rPr>
              <w:br/>
            </w:r>
            <w:r w:rsidR="00575526" w:rsidRPr="0026335C">
              <w:rPr>
                <w:rFonts w:eastAsia="Segoe UI"/>
              </w:rPr>
              <w:t>Use-case tabel</w:t>
            </w:r>
          </w:p>
        </w:tc>
      </w:tr>
      <w:tr w:rsidR="00CB6656" w:rsidRPr="0026335C" w14:paraId="03F20B9B" w14:textId="77777777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14:paraId="2C318CC4" w14:textId="77777777" w:rsidR="008424EB" w:rsidRPr="0026335C" w:rsidRDefault="008424EB" w:rsidP="00BD04AA">
            <w:pPr>
              <w:pStyle w:val="NoSpacing"/>
            </w:pPr>
          </w:p>
        </w:tc>
      </w:tr>
      <w:tr w:rsidR="00575526" w:rsidRPr="00D23FDC" w14:paraId="46D9C357" w14:textId="77777777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14:paraId="77B3E8F6" w14:textId="77777777" w:rsidR="00575526" w:rsidRPr="00D23FDC" w:rsidRDefault="00575526" w:rsidP="00BD04AA">
            <w:pPr>
              <w:pStyle w:val="Heading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14:paraId="4BFD1349" w14:textId="2CA4D1EE" w:rsidR="00575526" w:rsidRPr="008A0CC0" w:rsidRDefault="001B7DA9" w:rsidP="00BD04AA">
            <w:pPr>
              <w:pStyle w:val="Heading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>
                  <w:rPr>
                    <w:sz w:val="28"/>
                    <w:szCs w:val="28"/>
                  </w:rPr>
                  <w:t>Login</w:t>
                </w:r>
              </w:sdtContent>
            </w:sdt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14:paraId="615CC30F" w14:textId="77777777" w:rsidTr="00CC62EE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B27C90F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3058FFDE" w14:textId="21CEC8DC" w:rsidR="00575526" w:rsidRPr="00CC62EE" w:rsidRDefault="0026335C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575526" w:rsidRPr="00D23FDC" w14:paraId="4F703F4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3EB4075E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B8B70BA" w14:textId="2D284E47" w:rsidR="00575526" w:rsidRPr="00CC62EE" w:rsidRDefault="0026335C" w:rsidP="00CC62EE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Student, Bedrijf</w:t>
            </w:r>
            <w:r w:rsidR="00B46956">
              <w:rPr>
                <w:sz w:val="24"/>
                <w:szCs w:val="24"/>
              </w:rPr>
              <w:t>, Stagedocent, Mentor, Praktijkbegeleider</w:t>
            </w:r>
            <w:bookmarkStart w:id="0" w:name="_GoBack"/>
            <w:bookmarkEnd w:id="0"/>
          </w:p>
        </w:tc>
      </w:tr>
      <w:tr w:rsidR="00575526" w:rsidRPr="00D23FDC" w14:paraId="45BC40B2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0393B80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EAC5EC3" w14:textId="489E9D3B" w:rsidR="00575526" w:rsidRPr="00CC62EE" w:rsidRDefault="00B46956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gebruiker heeft een account.</w:t>
            </w:r>
          </w:p>
        </w:tc>
      </w:tr>
      <w:tr w:rsidR="00575526" w:rsidRPr="00D23FDC" w14:paraId="7F71CCB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620ACF0B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5355FC53" w14:textId="66B58FB5" w:rsidR="0026335C" w:rsidRDefault="0026335C" w:rsidP="0026335C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 xml:space="preserve">Stap 1. </w:t>
            </w:r>
            <w:r w:rsidR="00B46956">
              <w:rPr>
                <w:sz w:val="24"/>
                <w:szCs w:val="24"/>
              </w:rPr>
              <w:t>De gebruiker heeft het inlog scherm voor zich.</w:t>
            </w:r>
          </w:p>
          <w:p w14:paraId="5E56FAC1" w14:textId="7F16D301" w:rsidR="00B46956" w:rsidRDefault="00B46956" w:rsidP="00263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 2. De gebruiker vult zijn inloggegevens in.</w:t>
            </w:r>
          </w:p>
          <w:p w14:paraId="29A9D98E" w14:textId="21AF20AB" w:rsidR="00B46956" w:rsidRDefault="00B46956" w:rsidP="00263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 3. De gebruiker is succesvol aangemeldt.</w:t>
            </w:r>
          </w:p>
          <w:p w14:paraId="5684FA44" w14:textId="71FEB662" w:rsidR="00B46956" w:rsidRPr="0026335C" w:rsidRDefault="00B46956" w:rsidP="00263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 4. De gebruiker heeft de correcte pagina voor zich die hoort bij zijn rol.</w:t>
            </w:r>
          </w:p>
          <w:p w14:paraId="53B5C5CB" w14:textId="4F82CB1C" w:rsidR="00575526" w:rsidRPr="00CC62EE" w:rsidRDefault="00575526" w:rsidP="0026335C">
            <w:pPr>
              <w:rPr>
                <w:sz w:val="24"/>
                <w:szCs w:val="24"/>
              </w:rPr>
            </w:pPr>
          </w:p>
        </w:tc>
      </w:tr>
      <w:tr w:rsidR="00575526" w:rsidRPr="00D23FDC" w14:paraId="755A018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4BC69B3C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D3E2D3B" w14:textId="3BEEB42C" w:rsidR="00575526" w:rsidRPr="00CC62EE" w:rsidRDefault="00B46956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de gebruiker geen account heeft dan is hij niet in staat in te loggen. Ook als de gebruiker verkeerde inloggegevens invult kan hij niet inloggen.</w:t>
            </w:r>
          </w:p>
        </w:tc>
      </w:tr>
      <w:tr w:rsidR="00575526" w:rsidRPr="00D23FDC" w14:paraId="36CA571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18F8A03C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527E6B4" w14:textId="3D27C25B" w:rsidR="00575526" w:rsidRPr="00CC62EE" w:rsidRDefault="0026335C" w:rsidP="00CC62EE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Systeem moet online zijn.</w:t>
            </w:r>
          </w:p>
        </w:tc>
      </w:tr>
      <w:tr w:rsidR="00575526" w:rsidRPr="00D23FDC" w14:paraId="2E79EE6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0B7CD791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F669BF5" w14:textId="510EB572" w:rsidR="00575526" w:rsidRPr="00CC62EE" w:rsidRDefault="00B46956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gebruiker is ingelogt.</w:t>
            </w:r>
          </w:p>
        </w:tc>
      </w:tr>
    </w:tbl>
    <w:p w14:paraId="16BADA0E" w14:textId="77777777" w:rsidR="004B123B" w:rsidRPr="00D23FDC" w:rsidRDefault="004B123B" w:rsidP="008C0AE1"/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649FB" w14:textId="77777777" w:rsidR="00EE1895" w:rsidRDefault="00EE1895" w:rsidP="00DC5D31">
      <w:r>
        <w:separator/>
      </w:r>
    </w:p>
  </w:endnote>
  <w:endnote w:type="continuationSeparator" w:id="0">
    <w:p w14:paraId="7C1D24C1" w14:textId="77777777" w:rsidR="00EE1895" w:rsidRDefault="00EE1895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18D3D" w14:textId="77777777" w:rsidR="00EE1895" w:rsidRDefault="00EE1895" w:rsidP="00DC5D31">
      <w:r>
        <w:separator/>
      </w:r>
    </w:p>
  </w:footnote>
  <w:footnote w:type="continuationSeparator" w:id="0">
    <w:p w14:paraId="0AB1B2B2" w14:textId="77777777" w:rsidR="00EE1895" w:rsidRDefault="00EE1895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86E0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B3E71"/>
    <w:rsid w:val="000F23C5"/>
    <w:rsid w:val="000F44BA"/>
    <w:rsid w:val="001159AB"/>
    <w:rsid w:val="00115B37"/>
    <w:rsid w:val="001B7DA9"/>
    <w:rsid w:val="001E1A76"/>
    <w:rsid w:val="00201AED"/>
    <w:rsid w:val="00245AA2"/>
    <w:rsid w:val="0026335C"/>
    <w:rsid w:val="002D03A2"/>
    <w:rsid w:val="00333781"/>
    <w:rsid w:val="00350404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26"/>
    <w:rsid w:val="005755E1"/>
    <w:rsid w:val="0063625C"/>
    <w:rsid w:val="006B4992"/>
    <w:rsid w:val="006C0FDD"/>
    <w:rsid w:val="006E3C43"/>
    <w:rsid w:val="006F220A"/>
    <w:rsid w:val="00713D96"/>
    <w:rsid w:val="00716614"/>
    <w:rsid w:val="00721E9B"/>
    <w:rsid w:val="00761D56"/>
    <w:rsid w:val="00774456"/>
    <w:rsid w:val="0079681F"/>
    <w:rsid w:val="008121DA"/>
    <w:rsid w:val="0081316E"/>
    <w:rsid w:val="008351AF"/>
    <w:rsid w:val="008369D0"/>
    <w:rsid w:val="008424EB"/>
    <w:rsid w:val="00844343"/>
    <w:rsid w:val="008A0CC0"/>
    <w:rsid w:val="008C0AE1"/>
    <w:rsid w:val="00925CF7"/>
    <w:rsid w:val="009A12CB"/>
    <w:rsid w:val="009B61C4"/>
    <w:rsid w:val="009D044D"/>
    <w:rsid w:val="009F6B45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46956"/>
    <w:rsid w:val="00BA681C"/>
    <w:rsid w:val="00BB33CE"/>
    <w:rsid w:val="00BD04AA"/>
    <w:rsid w:val="00BE6B62"/>
    <w:rsid w:val="00C6523B"/>
    <w:rsid w:val="00C830A9"/>
    <w:rsid w:val="00C85B00"/>
    <w:rsid w:val="00CA7602"/>
    <w:rsid w:val="00CB6656"/>
    <w:rsid w:val="00CC62EE"/>
    <w:rsid w:val="00CD2808"/>
    <w:rsid w:val="00D23FDC"/>
    <w:rsid w:val="00DC5D31"/>
    <w:rsid w:val="00E368C0"/>
    <w:rsid w:val="00E436E9"/>
    <w:rsid w:val="00E5035D"/>
    <w:rsid w:val="00E605EA"/>
    <w:rsid w:val="00E615E1"/>
    <w:rsid w:val="00EA784E"/>
    <w:rsid w:val="00EB50F0"/>
    <w:rsid w:val="00ED5FDF"/>
    <w:rsid w:val="00EE1895"/>
    <w:rsid w:val="00F119B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B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7354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0CC0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100E13" w:rsidRDefault="00203E2D">
          <w:r w:rsidRPr="001249C5">
            <w:rPr>
              <w:rStyle w:val="PlaceholderText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100E13" w:rsidRDefault="00203E2D">
          <w:r w:rsidRPr="001249C5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100E13"/>
    <w:rsid w:val="00203E2D"/>
    <w:rsid w:val="002C2C05"/>
    <w:rsid w:val="003549F8"/>
    <w:rsid w:val="00A14151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PlaceholderText">
    <w:name w:val="Placeholder Text"/>
    <w:basedOn w:val="DefaultParagraphFont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Login</vt:lpstr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</dc:title>
  <dc:subject/>
  <dc:creator/>
  <cp:keywords/>
  <dc:description/>
  <cp:lastModifiedBy/>
  <cp:revision>1</cp:revision>
  <dcterms:created xsi:type="dcterms:W3CDTF">2020-01-09T13:49:00Z</dcterms:created>
  <dcterms:modified xsi:type="dcterms:W3CDTF">2020-01-09T13:49:00Z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