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vertAnchor="page" w:horzAnchor="margin" w:tblpY="27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Indelingstabel leeslogboek"/>
      </w:tblPr>
      <w:tblGrid>
        <w:gridCol w:w="3119"/>
        <w:gridCol w:w="6699"/>
      </w:tblGrid>
      <w:tr w:rsidR="00CB6656" w:rsidRPr="00CC62EE" w14:paraId="5A19D5F2" w14:textId="77777777" w:rsidTr="00BD04AA">
        <w:tc>
          <w:tcPr>
            <w:tcW w:w="9818" w:type="dxa"/>
            <w:gridSpan w:val="2"/>
            <w:tcBorders>
              <w:top w:val="single" w:sz="18" w:space="0" w:color="8784C7" w:themeColor="accent2"/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shd w:val="clear" w:color="auto" w:fill="auto"/>
          </w:tcPr>
          <w:p w14:paraId="0A4A292A" w14:textId="16917401" w:rsidR="00AE7331" w:rsidRPr="00CC62EE" w:rsidRDefault="00BD04AA" w:rsidP="00BD04AA">
            <w:pPr>
              <w:pStyle w:val="Titel"/>
              <w:rPr>
                <w:rFonts w:eastAsia="Segoe U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4C0442" wp14:editId="144C2229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63500</wp:posOffset>
                  </wp:positionV>
                  <wp:extent cx="1019175" cy="1019164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rgbClr val="8784C7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CC0">
              <w:fldChar w:fldCharType="begin"/>
            </w:r>
            <w:r w:rsidR="008A0CC0" w:rsidRPr="00CC62EE">
              <w:rPr>
                <w:lang w:val="en-GB"/>
              </w:rPr>
              <w:instrText xml:space="preserve"> TITLE   \* MERGEFORMAT </w:instrText>
            </w:r>
            <w:r w:rsidR="008A0CC0">
              <w:fldChar w:fldCharType="end"/>
            </w:r>
            <w:r w:rsidR="008A0CC0">
              <w:fldChar w:fldCharType="begin"/>
            </w:r>
            <w:r w:rsidR="008A0CC0" w:rsidRPr="00CC62EE">
              <w:rPr>
                <w:lang w:val="en-GB"/>
              </w:rPr>
              <w:instrText xml:space="preserve"> TITLE  \* FirstCap  \* MERGEFORMAT </w:instrText>
            </w:r>
            <w:r w:rsidR="008A0CC0">
              <w:fldChar w:fldCharType="end"/>
            </w:r>
            <w:sdt>
              <w:sdtPr>
                <w:alias w:val="Titel"/>
                <w:tag w:val=""/>
                <w:id w:val="1992743324"/>
                <w:placeholder>
                  <w:docPart w:val="4E8F7FF51D2F4C328E5C99674B887A2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B2B1B">
                  <w:t>Zoek Systeem</w:t>
                </w:r>
              </w:sdtContent>
            </w:sdt>
            <w:r w:rsidR="008A0CC0" w:rsidRPr="00CC62EE">
              <w:rPr>
                <w:lang w:val="en-GB" w:bidi="nl-NL"/>
              </w:rPr>
              <w:t xml:space="preserve"> </w:t>
            </w:r>
            <w:r w:rsidR="00774456" w:rsidRPr="00CC62EE">
              <w:rPr>
                <w:lang w:val="en-GB" w:bidi="nl-NL"/>
              </w:rPr>
              <w:br/>
            </w:r>
            <w:r w:rsidR="00575526" w:rsidRPr="00CC62EE">
              <w:rPr>
                <w:rFonts w:eastAsia="Segoe UI"/>
                <w:lang w:val="en-GB"/>
              </w:rPr>
              <w:t>Use-case tabel</w:t>
            </w:r>
          </w:p>
        </w:tc>
      </w:tr>
      <w:tr w:rsidR="00CB6656" w:rsidRPr="00CC62EE" w14:paraId="03F20B9B" w14:textId="77777777" w:rsidTr="00BD04AA">
        <w:trPr>
          <w:trHeight w:val="113"/>
        </w:trPr>
        <w:tc>
          <w:tcPr>
            <w:tcW w:w="9818" w:type="dxa"/>
            <w:gridSpan w:val="2"/>
            <w:tcBorders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vAlign w:val="center"/>
          </w:tcPr>
          <w:p w14:paraId="2C318CC4" w14:textId="77777777" w:rsidR="008424EB" w:rsidRPr="00CC62EE" w:rsidRDefault="008424EB" w:rsidP="00BD04AA">
            <w:pPr>
              <w:pStyle w:val="Geenafstand"/>
              <w:rPr>
                <w:lang w:val="en-GB"/>
              </w:rPr>
            </w:pPr>
          </w:p>
        </w:tc>
      </w:tr>
      <w:tr w:rsidR="00575526" w:rsidRPr="00D23FDC" w14:paraId="46D9C357" w14:textId="77777777" w:rsidTr="00BD04AA">
        <w:trPr>
          <w:trHeight w:val="696"/>
        </w:trPr>
        <w:tc>
          <w:tcPr>
            <w:tcW w:w="3119" w:type="dxa"/>
            <w:tcBorders>
              <w:top w:val="single" w:sz="18" w:space="0" w:color="8784C7" w:themeColor="accent2"/>
              <w:left w:val="single" w:sz="18" w:space="0" w:color="8784C7" w:themeColor="accent2"/>
              <w:right w:val="single" w:sz="2" w:space="0" w:color="FFFFFF" w:themeColor="background1"/>
            </w:tcBorders>
            <w:shd w:val="clear" w:color="auto" w:fill="8784C7" w:themeFill="accent2"/>
            <w:vAlign w:val="center"/>
          </w:tcPr>
          <w:p w14:paraId="77B3E8F6" w14:textId="77777777" w:rsidR="00575526" w:rsidRPr="00D23FDC" w:rsidRDefault="00575526" w:rsidP="00BD04AA">
            <w:pPr>
              <w:pStyle w:val="Kop1"/>
            </w:pPr>
            <w:r w:rsidRPr="008A0CC0">
              <w:rPr>
                <w:sz w:val="28"/>
                <w:szCs w:val="28"/>
              </w:rPr>
              <w:t>Naam</w:t>
            </w:r>
          </w:p>
        </w:tc>
        <w:tc>
          <w:tcPr>
            <w:tcW w:w="6699" w:type="dxa"/>
            <w:tcBorders>
              <w:top w:val="single" w:sz="18" w:space="0" w:color="8784C7" w:themeColor="accent2"/>
              <w:left w:val="single" w:sz="2" w:space="0" w:color="FFFFFF" w:themeColor="background1"/>
              <w:right w:val="single" w:sz="18" w:space="0" w:color="8784C7" w:themeColor="accent2"/>
            </w:tcBorders>
            <w:shd w:val="clear" w:color="auto" w:fill="8784C7" w:themeFill="accent2"/>
            <w:vAlign w:val="center"/>
          </w:tcPr>
          <w:p w14:paraId="4BFD1349" w14:textId="00C011EF" w:rsidR="00575526" w:rsidRPr="008A0CC0" w:rsidRDefault="00E6792A" w:rsidP="00BD04AA">
            <w:pPr>
              <w:pStyle w:val="Kop1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Titel"/>
                <w:tag w:val=""/>
                <w:id w:val="-784653544"/>
                <w:placeholder>
                  <w:docPart w:val="5B72D36621B94F5BA2BF989CE0E7FCF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B2B1B">
                  <w:rPr>
                    <w:sz w:val="28"/>
                    <w:szCs w:val="28"/>
                  </w:rPr>
                  <w:t>Zoek Systeem</w:t>
                </w:r>
              </w:sdtContent>
            </w:sdt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</w:p>
        </w:tc>
      </w:tr>
      <w:tr w:rsidR="00575526" w:rsidRPr="00D23FDC" w14:paraId="615CC30F" w14:textId="77777777" w:rsidTr="00CC62EE">
        <w:trPr>
          <w:trHeight w:val="850"/>
        </w:trPr>
        <w:tc>
          <w:tcPr>
            <w:tcW w:w="3119" w:type="dxa"/>
            <w:tcBorders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B27C90F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Versie</w:t>
            </w:r>
          </w:p>
        </w:tc>
        <w:tc>
          <w:tcPr>
            <w:tcW w:w="6699" w:type="dxa"/>
            <w:tcBorders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3058FFDE" w14:textId="3A95B084" w:rsidR="00575526" w:rsidRPr="00CC62EE" w:rsidRDefault="005065BD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575526" w:rsidRPr="001B2B1B" w14:paraId="4F703F4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3EB4075E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Actor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B8B70BA" w14:textId="103EE474" w:rsidR="00575526" w:rsidRPr="001B2B1B" w:rsidRDefault="001B2B1B" w:rsidP="00CC62EE">
            <w:pPr>
              <w:rPr>
                <w:sz w:val="24"/>
                <w:szCs w:val="24"/>
                <w:lang w:val="en-US"/>
              </w:rPr>
            </w:pPr>
            <w:r w:rsidRPr="001B2B1B">
              <w:rPr>
                <w:sz w:val="24"/>
                <w:szCs w:val="24"/>
                <w:lang w:val="en-US"/>
              </w:rPr>
              <w:t>Student, Mentor, Stage coordinator e</w:t>
            </w:r>
            <w:r>
              <w:rPr>
                <w:sz w:val="24"/>
                <w:szCs w:val="24"/>
                <w:lang w:val="en-US"/>
              </w:rPr>
              <w:t>n docent</w:t>
            </w:r>
          </w:p>
        </w:tc>
      </w:tr>
      <w:tr w:rsidR="00575526" w:rsidRPr="00D23FDC" w14:paraId="45BC40B2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0393B80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Preconditie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7A7250CD" w14:textId="475E0040" w:rsidR="001B2B1B" w:rsidRDefault="001B2B1B" w:rsidP="005065BD">
            <w:pPr>
              <w:pStyle w:val="Lijstalinea"/>
              <w:numPr>
                <w:ilvl w:val="0"/>
                <w:numId w:val="19"/>
              </w:numPr>
            </w:pPr>
            <w:r>
              <w:t>Student, Mentor, Stage coördinator en docenten moeten ingelogd zijn</w:t>
            </w:r>
          </w:p>
          <w:p w14:paraId="4EAC5EC3" w14:textId="59FDCD10" w:rsidR="00575526" w:rsidRPr="005065BD" w:rsidRDefault="001B2B1B" w:rsidP="005065BD">
            <w:pPr>
              <w:pStyle w:val="Lijstaline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t>Bedrijven zorgen dat er een aantal stages al bestaan in het systeem</w:t>
            </w:r>
          </w:p>
        </w:tc>
      </w:tr>
      <w:tr w:rsidR="001B2B1B" w:rsidRPr="00D23FDC" w14:paraId="7F71CCB1" w14:textId="77777777" w:rsidTr="00BA465B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620ACF0B" w14:textId="77777777" w:rsidR="001B2B1B" w:rsidRPr="008A0CC0" w:rsidRDefault="001B2B1B" w:rsidP="001B2B1B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Beschrijving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</w:tcPr>
          <w:p w14:paraId="640FF6E2" w14:textId="77777777" w:rsidR="001B2B1B" w:rsidRDefault="001B2B1B" w:rsidP="001B2B1B">
            <w:pPr>
              <w:numPr>
                <w:ilvl w:val="0"/>
                <w:numId w:val="18"/>
              </w:numPr>
            </w:pPr>
            <w:r>
              <w:t>Student, Mentor, Stage coördinator of docenten vult gegevens in het zoek veld</w:t>
            </w:r>
          </w:p>
          <w:p w14:paraId="537F247A" w14:textId="77777777" w:rsidR="001B2B1B" w:rsidRDefault="001B2B1B" w:rsidP="001B2B1B">
            <w:pPr>
              <w:numPr>
                <w:ilvl w:val="0"/>
                <w:numId w:val="18"/>
              </w:numPr>
            </w:pPr>
            <w:r w:rsidRPr="0088450F">
              <w:t>Student, Mentor, Stage coördinator of docenten klikt op ”zoeken</w:t>
            </w:r>
            <w:r>
              <w:t>”</w:t>
            </w:r>
          </w:p>
          <w:p w14:paraId="4FA73722" w14:textId="77777777" w:rsidR="001B2B1B" w:rsidRDefault="001B2B1B" w:rsidP="001B2B1B">
            <w:pPr>
              <w:numPr>
                <w:ilvl w:val="0"/>
                <w:numId w:val="18"/>
              </w:numPr>
            </w:pPr>
            <w:r>
              <w:t>Het systeem verwerkt het ingevoerde gegevens en genereerd de resultaten van de zoek opdracht</w:t>
            </w:r>
          </w:p>
          <w:p w14:paraId="53B5C5CB" w14:textId="4CFE9ABF" w:rsidR="001B2B1B" w:rsidRPr="001B2B1B" w:rsidRDefault="001B2B1B" w:rsidP="001B2B1B">
            <w:pPr>
              <w:pStyle w:val="Lijstaline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t>Nieuwe venster wordt geopend en alle beschikbare stages zijn te zien</w:t>
            </w:r>
          </w:p>
        </w:tc>
      </w:tr>
      <w:tr w:rsidR="001B2B1B" w:rsidRPr="00D23FDC" w14:paraId="755A018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4BC69B3C" w14:textId="77777777" w:rsidR="001B2B1B" w:rsidRPr="008A0CC0" w:rsidRDefault="001B2B1B" w:rsidP="001B2B1B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Uitzonderingen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D3E2D3B" w14:textId="4B0D20DB" w:rsidR="001B2B1B" w:rsidRPr="005065BD" w:rsidRDefault="001B2B1B" w:rsidP="005065BD">
            <w:pPr>
              <w:pStyle w:val="Lijstaline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t>Als er geen resultaten zijn van de zoek opdracht wordt er een tekst weergegeven:  “er zijn geen resultaten beschikbaar”</w:t>
            </w:r>
          </w:p>
        </w:tc>
      </w:tr>
      <w:tr w:rsidR="001B2B1B" w:rsidRPr="00D23FDC" w14:paraId="36CA571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18F8A03C" w14:textId="77777777" w:rsidR="001B2B1B" w:rsidRPr="008A0CC0" w:rsidRDefault="001B2B1B" w:rsidP="001B2B1B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Niet- functionele eisen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1C5D7CB" w14:textId="596236C7" w:rsidR="001B2B1B" w:rsidRDefault="001B2B1B" w:rsidP="005065BD">
            <w:pPr>
              <w:pStyle w:val="Lijstalinea"/>
              <w:numPr>
                <w:ilvl w:val="0"/>
                <w:numId w:val="19"/>
              </w:numPr>
            </w:pPr>
            <w:r>
              <w:t>Systeem kan geen resultaten weergeven zonder internet</w:t>
            </w:r>
          </w:p>
          <w:p w14:paraId="1527E6B4" w14:textId="672BD659" w:rsidR="001B2B1B" w:rsidRPr="005065BD" w:rsidRDefault="001B2B1B" w:rsidP="005065BD">
            <w:pPr>
              <w:pStyle w:val="Lijstaline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bookmarkStart w:id="0" w:name="_GoBack"/>
            <w:bookmarkEnd w:id="0"/>
            <w:r>
              <w:t>Zoek resultaat levert niks op, omdat er geen beschikbare stages zijn</w:t>
            </w:r>
          </w:p>
        </w:tc>
      </w:tr>
      <w:tr w:rsidR="001B2B1B" w:rsidRPr="00D23FDC" w14:paraId="2E79EE6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0B7CD791" w14:textId="77777777" w:rsidR="001B2B1B" w:rsidRPr="008A0CC0" w:rsidRDefault="001B2B1B" w:rsidP="001B2B1B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Postconditie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F669BF5" w14:textId="7D0F07C0" w:rsidR="001B2B1B" w:rsidRPr="00CC62EE" w:rsidRDefault="001B2B1B" w:rsidP="001B2B1B">
            <w:pPr>
              <w:rPr>
                <w:sz w:val="24"/>
                <w:szCs w:val="24"/>
              </w:rPr>
            </w:pPr>
            <w:r>
              <w:t>Student, Mentor, Stage coördinator en docenten krijgt de homescherm met zoekvelden waar de gegevens ingetypt kunnen worden met filter opties</w:t>
            </w:r>
          </w:p>
        </w:tc>
      </w:tr>
    </w:tbl>
    <w:p w14:paraId="16BADA0E" w14:textId="77777777" w:rsidR="004B123B" w:rsidRPr="00D23FDC" w:rsidRDefault="004B123B" w:rsidP="008C0AE1"/>
    <w:sectPr w:rsidR="004B123B" w:rsidRPr="00D23FDC" w:rsidSect="0081316E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92987" w14:textId="77777777" w:rsidR="00E6792A" w:rsidRDefault="00E6792A" w:rsidP="00DC5D31">
      <w:r>
        <w:separator/>
      </w:r>
    </w:p>
  </w:endnote>
  <w:endnote w:type="continuationSeparator" w:id="0">
    <w:p w14:paraId="20D8300B" w14:textId="77777777" w:rsidR="00E6792A" w:rsidRDefault="00E6792A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DE420" w14:textId="77777777" w:rsidR="00E6792A" w:rsidRDefault="00E6792A" w:rsidP="00DC5D31">
      <w:r>
        <w:separator/>
      </w:r>
    </w:p>
  </w:footnote>
  <w:footnote w:type="continuationSeparator" w:id="0">
    <w:p w14:paraId="69F10AB7" w14:textId="77777777" w:rsidR="00E6792A" w:rsidRDefault="00E6792A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86E0E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ontrolelijst"/>
      <w:lvlText w:val=""/>
      <w:lvlJc w:val="left"/>
      <w:pPr>
        <w:ind w:left="397" w:hanging="397"/>
      </w:pPr>
      <w:rPr>
        <w:rFonts w:ascii="Symbol" w:hAnsi="Symbol" w:hint="default"/>
        <w:u w:color="37354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32AD1"/>
    <w:multiLevelType w:val="hybridMultilevel"/>
    <w:tmpl w:val="AA3C6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B36ED"/>
    <w:multiLevelType w:val="hybridMultilevel"/>
    <w:tmpl w:val="28C0A3C0"/>
    <w:lvl w:ilvl="0" w:tplc="828E19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2"/>
  </w:num>
  <w:num w:numId="5">
    <w:abstractNumId w:val="16"/>
  </w:num>
  <w:num w:numId="6">
    <w:abstractNumId w:val="17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26"/>
    <w:rsid w:val="00032177"/>
    <w:rsid w:val="000B3E71"/>
    <w:rsid w:val="000F23C5"/>
    <w:rsid w:val="000F44BA"/>
    <w:rsid w:val="001159AB"/>
    <w:rsid w:val="00115B37"/>
    <w:rsid w:val="001B2B1B"/>
    <w:rsid w:val="001E1A76"/>
    <w:rsid w:val="00201AED"/>
    <w:rsid w:val="00245AA2"/>
    <w:rsid w:val="002D03A2"/>
    <w:rsid w:val="0030446E"/>
    <w:rsid w:val="00333781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065BD"/>
    <w:rsid w:val="00527480"/>
    <w:rsid w:val="00551E08"/>
    <w:rsid w:val="005618A8"/>
    <w:rsid w:val="005640E4"/>
    <w:rsid w:val="00575526"/>
    <w:rsid w:val="005755E1"/>
    <w:rsid w:val="0063625C"/>
    <w:rsid w:val="006B4992"/>
    <w:rsid w:val="006C0FDD"/>
    <w:rsid w:val="006E3C43"/>
    <w:rsid w:val="006F220A"/>
    <w:rsid w:val="00713D96"/>
    <w:rsid w:val="00716614"/>
    <w:rsid w:val="00721E9B"/>
    <w:rsid w:val="00761D56"/>
    <w:rsid w:val="00774456"/>
    <w:rsid w:val="0079681F"/>
    <w:rsid w:val="008121DA"/>
    <w:rsid w:val="0081316E"/>
    <w:rsid w:val="008351AF"/>
    <w:rsid w:val="008369D0"/>
    <w:rsid w:val="008424EB"/>
    <w:rsid w:val="00844343"/>
    <w:rsid w:val="008A0CC0"/>
    <w:rsid w:val="008A10CB"/>
    <w:rsid w:val="008C0AE1"/>
    <w:rsid w:val="00925CF7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D04AA"/>
    <w:rsid w:val="00BE6B62"/>
    <w:rsid w:val="00C6523B"/>
    <w:rsid w:val="00C830A9"/>
    <w:rsid w:val="00C85B00"/>
    <w:rsid w:val="00CA7602"/>
    <w:rsid w:val="00CB6656"/>
    <w:rsid w:val="00CC62EE"/>
    <w:rsid w:val="00CD2808"/>
    <w:rsid w:val="00D23FDC"/>
    <w:rsid w:val="00D6249D"/>
    <w:rsid w:val="00DC5D31"/>
    <w:rsid w:val="00E368C0"/>
    <w:rsid w:val="00E436E9"/>
    <w:rsid w:val="00E5035D"/>
    <w:rsid w:val="00E605EA"/>
    <w:rsid w:val="00E615E1"/>
    <w:rsid w:val="00E6792A"/>
    <w:rsid w:val="00EA784E"/>
    <w:rsid w:val="00EB50F0"/>
    <w:rsid w:val="00ED5FDF"/>
    <w:rsid w:val="00F46536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8B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0AE1"/>
  </w:style>
  <w:style w:type="paragraph" w:styleId="Kop1">
    <w:name w:val="heading 1"/>
    <w:basedOn w:val="Standaard"/>
    <w:link w:val="Kop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semiHidden/>
    <w:rsid w:val="0079681F"/>
    <w:pPr>
      <w:ind w:left="720"/>
      <w:contextualSpacing/>
    </w:pPr>
  </w:style>
  <w:style w:type="table" w:styleId="Tabelraster">
    <w:name w:val="Table Grid"/>
    <w:basedOn w:val="Standaardtabe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link w:val="Titel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C0AE1"/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paragraph" w:customStyle="1" w:styleId="Controlelijst">
    <w:name w:val="Controlelijst"/>
    <w:basedOn w:val="Lijstalinea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Zwaar">
    <w:name w:val="Strong"/>
    <w:basedOn w:val="Standaardalinea-lettertype"/>
    <w:uiPriority w:val="22"/>
    <w:semiHidden/>
    <w:qFormat/>
    <w:rsid w:val="004839FF"/>
    <w:rPr>
      <w:rFonts w:asciiTheme="majorHAnsi" w:hAnsiTheme="majorHAnsi"/>
      <w:b/>
      <w:bCs/>
      <w:color w:val="8784C7" w:themeColor="accent2"/>
    </w:rPr>
  </w:style>
  <w:style w:type="character" w:styleId="Nadruk">
    <w:name w:val="Emphasis"/>
    <w:basedOn w:val="Standaardalinea-lettertype"/>
    <w:uiPriority w:val="20"/>
    <w:semiHidden/>
    <w:qFormat/>
    <w:rsid w:val="00B26E49"/>
    <w:rPr>
      <w:i w:val="0"/>
      <w:iCs/>
      <w:sz w:val="24"/>
    </w:rPr>
  </w:style>
  <w:style w:type="character" w:styleId="Intensievebenadrukking">
    <w:name w:val="Intense Emphasis"/>
    <w:basedOn w:val="Standaardalinea-lettertype"/>
    <w:uiPriority w:val="21"/>
    <w:semiHidden/>
    <w:rsid w:val="00DC5D31"/>
    <w:rPr>
      <w:i/>
      <w:iCs/>
      <w:color w:val="000000" w:themeColor="text1"/>
    </w:rPr>
  </w:style>
  <w:style w:type="paragraph" w:styleId="Geenafstand">
    <w:name w:val="No Spacing"/>
    <w:uiPriority w:val="1"/>
    <w:semiHidden/>
    <w:qFormat/>
    <w:rsid w:val="00DC5D31"/>
    <w:rPr>
      <w:color w:val="000000" w:themeColor="text1"/>
    </w:rPr>
  </w:style>
  <w:style w:type="paragraph" w:styleId="Koptekst">
    <w:name w:val="header"/>
    <w:basedOn w:val="Standaard"/>
    <w:link w:val="KoptekstChar"/>
    <w:uiPriority w:val="99"/>
    <w:rsid w:val="001E1A76"/>
    <w:pPr>
      <w:tabs>
        <w:tab w:val="center" w:pos="4680"/>
        <w:tab w:val="right" w:pos="9360"/>
      </w:tabs>
    </w:pPr>
    <w:rPr>
      <w:i/>
      <w:color w:val="373545" w:themeColor="text2"/>
    </w:rPr>
  </w:style>
  <w:style w:type="character" w:customStyle="1" w:styleId="KoptekstChar">
    <w:name w:val="Koptekst Char"/>
    <w:basedOn w:val="Standaardalinea-lettertype"/>
    <w:link w:val="Koptekst"/>
    <w:uiPriority w:val="99"/>
    <w:rsid w:val="001E1A76"/>
    <w:rPr>
      <w:i/>
      <w:color w:val="373545" w:themeColor="text2"/>
    </w:rPr>
  </w:style>
  <w:style w:type="paragraph" w:styleId="Voettekst">
    <w:name w:val="footer"/>
    <w:basedOn w:val="Standaard"/>
    <w:link w:val="Voettekst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E1A76"/>
  </w:style>
  <w:style w:type="paragraph" w:styleId="Ondertitel">
    <w:name w:val="Subtitle"/>
    <w:basedOn w:val="Standaard"/>
    <w:next w:val="Standaard"/>
    <w:link w:val="Ondertitel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Kop1Char">
    <w:name w:val="Kop 1 Char"/>
    <w:basedOn w:val="Standaardalinea-lettertype"/>
    <w:link w:val="Kop1"/>
    <w:uiPriority w:val="9"/>
    <w:rsid w:val="001E1A76"/>
    <w:rPr>
      <w:b/>
      <w:color w:val="FFFFFF" w:themeColor="background1"/>
    </w:rPr>
  </w:style>
  <w:style w:type="character" w:styleId="Tekstvantijdelijkeaanduiding">
    <w:name w:val="Placeholder Text"/>
    <w:basedOn w:val="Standaardalinea-lettertype"/>
    <w:uiPriority w:val="99"/>
    <w:semiHidden/>
    <w:rsid w:val="001E1A76"/>
    <w:rPr>
      <w:color w:val="808080"/>
    </w:rPr>
  </w:style>
  <w:style w:type="paragraph" w:styleId="Lijstnummering">
    <w:name w:val="List Number"/>
    <w:basedOn w:val="Standaard"/>
    <w:uiPriority w:val="98"/>
    <w:qFormat/>
    <w:rsid w:val="008C0AE1"/>
    <w:pPr>
      <w:numPr>
        <w:numId w:val="1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830A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0A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8A0CC0"/>
    <w:rPr>
      <w:color w:val="69A02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a.stackexchange.com/users/84388/user340311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a\AppData\Roaming\Microsoft\Templates\Lees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2D36621B94F5BA2BF989CE0E7F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FF7A0-D3DA-4182-8FB9-A9DD3EBE06A4}"/>
      </w:docPartPr>
      <w:docPartBody>
        <w:p w:rsidR="00100E13" w:rsidRDefault="00203E2D">
          <w:r w:rsidRPr="001249C5">
            <w:rPr>
              <w:rStyle w:val="Tekstvantijdelijkeaanduiding"/>
            </w:rPr>
            <w:t>[Titel]</w:t>
          </w:r>
        </w:p>
      </w:docPartBody>
    </w:docPart>
    <w:docPart>
      <w:docPartPr>
        <w:name w:val="4E8F7FF51D2F4C328E5C99674B887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6A7DFE-1AF2-42AD-AB6E-0669073F6562}"/>
      </w:docPartPr>
      <w:docPartBody>
        <w:p w:rsidR="00100E13" w:rsidRDefault="00203E2D">
          <w:r w:rsidRPr="001249C5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D"/>
    <w:rsid w:val="00100E13"/>
    <w:rsid w:val="00203E2D"/>
    <w:rsid w:val="002C2C05"/>
    <w:rsid w:val="00B748A3"/>
    <w:rsid w:val="00E370C4"/>
    <w:rsid w:val="00E4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ADA4C9AC5AE4CEAB5C9E0778A24BE07">
    <w:name w:val="DADA4C9AC5AE4CEAB5C9E0778A24BE07"/>
  </w:style>
  <w:style w:type="paragraph" w:customStyle="1" w:styleId="5F9DD7AC0142485E95D9AAE055D526E4">
    <w:name w:val="5F9DD7AC0142485E95D9AAE055D526E4"/>
  </w:style>
  <w:style w:type="paragraph" w:customStyle="1" w:styleId="C807FBE124654396A9AB074F73FFB405">
    <w:name w:val="C807FBE124654396A9AB074F73FFB405"/>
  </w:style>
  <w:style w:type="paragraph" w:customStyle="1" w:styleId="294AEB91A1C44B65AB2EF0372AAAC197">
    <w:name w:val="294AEB91A1C44B65AB2EF0372AAAC197"/>
  </w:style>
  <w:style w:type="paragraph" w:customStyle="1" w:styleId="774ACE90FD744AEEA9BC9529A800515B">
    <w:name w:val="774ACE90FD744AEEA9BC9529A800515B"/>
  </w:style>
  <w:style w:type="paragraph" w:customStyle="1" w:styleId="CE1621EA39874CEB8B85901C350B1901">
    <w:name w:val="CE1621EA39874CEB8B85901C350B1901"/>
  </w:style>
  <w:style w:type="paragraph" w:customStyle="1" w:styleId="C5F25A2CF0304ED68AB22E4C44C06679">
    <w:name w:val="C5F25A2CF0304ED68AB22E4C44C06679"/>
    <w:rsid w:val="00203E2D"/>
  </w:style>
  <w:style w:type="paragraph" w:customStyle="1" w:styleId="FC3FE3F902004CC683B6C7DB7F24C9F7">
    <w:name w:val="FC3FE3F902004CC683B6C7DB7F24C9F7"/>
    <w:rsid w:val="00203E2D"/>
  </w:style>
  <w:style w:type="paragraph" w:customStyle="1" w:styleId="D3226FC9E82D4FC8B04F6288708AB8A7">
    <w:name w:val="D3226FC9E82D4FC8B04F6288708AB8A7"/>
    <w:rsid w:val="00203E2D"/>
  </w:style>
  <w:style w:type="paragraph" w:customStyle="1" w:styleId="1C18DC117CB242F4AF78565E0761642B">
    <w:name w:val="1C18DC117CB242F4AF78565E0761642B"/>
    <w:rsid w:val="00203E2D"/>
  </w:style>
  <w:style w:type="paragraph" w:customStyle="1" w:styleId="7A1588BEC11643C49FB9D6063D61C18B">
    <w:name w:val="7A1588BEC11643C49FB9D6063D61C18B"/>
    <w:rsid w:val="00203E2D"/>
  </w:style>
  <w:style w:type="paragraph" w:customStyle="1" w:styleId="4AFE2CB602AF44529AAC2CB110565BDC">
    <w:name w:val="4AFE2CB602AF44529AAC2CB110565BDC"/>
    <w:rsid w:val="00203E2D"/>
  </w:style>
  <w:style w:type="paragraph" w:customStyle="1" w:styleId="8E8FDF3ED4514B0396BAFAC62F748136">
    <w:name w:val="8E8FDF3ED4514B0396BAFAC62F748136"/>
    <w:rsid w:val="00203E2D"/>
  </w:style>
  <w:style w:type="character" w:styleId="Tekstvantijdelijkeaanduiding">
    <w:name w:val="Placeholder Text"/>
    <w:basedOn w:val="Standaardalinea-lettertype"/>
    <w:uiPriority w:val="99"/>
    <w:semiHidden/>
    <w:rsid w:val="0020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Leeslogboek.dotx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Zoek Systeem</dc:title>
  <dc:subject/>
  <dc:creator/>
  <cp:keywords/>
  <dc:description/>
  <cp:lastModifiedBy/>
  <cp:revision>1</cp:revision>
  <dcterms:created xsi:type="dcterms:W3CDTF">2019-12-12T12:14:00Z</dcterms:created>
  <dcterms:modified xsi:type="dcterms:W3CDTF">2019-12-12T12:23:00Z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