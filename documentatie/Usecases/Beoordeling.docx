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A265B3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49888095" w:rsidR="00AE7331" w:rsidRPr="00A265B3" w:rsidRDefault="00BD04AA" w:rsidP="00BD04AA">
            <w:pPr>
              <w:pStyle w:val="Title"/>
              <w:rPr>
                <w:rFonts w:eastAsia="Segoe U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A265B3">
              <w:rPr>
                <w:lang w:val="en-GB"/>
              </w:rPr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A265B3">
              <w:rPr>
                <w:lang w:val="en-GB"/>
              </w:rPr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rPr>
                  <w:lang w:val="en-GB"/>
                </w:rPr>
                <w:alias w:val="Titel"/>
                <w:tag w:val=""/>
                <w:id w:val="1992743324"/>
                <w:placeholder>
                  <w:docPart w:val="4E8F7FF51D2F4C328E5C99674B887A2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proofErr w:type="spellStart"/>
                <w:r w:rsidR="00A265B3" w:rsidRPr="00A265B3">
                  <w:rPr>
                    <w:lang w:val="en-GB"/>
                  </w:rPr>
                  <w:t>Beoordelen</w:t>
                </w:r>
                <w:proofErr w:type="spellEnd"/>
                <w:r w:rsidR="00A265B3" w:rsidRPr="00A265B3">
                  <w:rPr>
                    <w:lang w:val="en-GB"/>
                  </w:rPr>
                  <w:t xml:space="preserve"> </w:t>
                </w:r>
                <w:proofErr w:type="spellStart"/>
                <w:r w:rsidR="00A265B3" w:rsidRPr="00A265B3">
                  <w:rPr>
                    <w:lang w:val="en-GB"/>
                  </w:rPr>
                  <w:t>participanten</w:t>
                </w:r>
                <w:proofErr w:type="spellEnd"/>
              </w:sdtContent>
            </w:sdt>
            <w:r w:rsidR="008A0CC0" w:rsidRPr="00A265B3">
              <w:rPr>
                <w:lang w:val="en-GB" w:bidi="nl-NL"/>
              </w:rPr>
              <w:t xml:space="preserve"> </w:t>
            </w:r>
            <w:r w:rsidR="00774456" w:rsidRPr="00A265B3">
              <w:rPr>
                <w:lang w:val="en-GB" w:bidi="nl-NL"/>
              </w:rPr>
              <w:br/>
            </w:r>
            <w:r w:rsidR="00575526" w:rsidRPr="00A265B3">
              <w:rPr>
                <w:rFonts w:eastAsia="Segoe UI"/>
                <w:lang w:val="en-GB"/>
              </w:rPr>
              <w:t xml:space="preserve">Use-case </w:t>
            </w:r>
            <w:proofErr w:type="spellStart"/>
            <w:r w:rsidR="00575526" w:rsidRPr="00A265B3">
              <w:rPr>
                <w:rFonts w:eastAsia="Segoe UI"/>
                <w:lang w:val="en-GB"/>
              </w:rPr>
              <w:t>tabel</w:t>
            </w:r>
            <w:proofErr w:type="spellEnd"/>
          </w:p>
        </w:tc>
      </w:tr>
      <w:tr w:rsidR="00CB6656" w:rsidRPr="00A265B3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A265B3" w:rsidRDefault="008424EB" w:rsidP="00BD04AA">
            <w:pPr>
              <w:pStyle w:val="NoSpacing"/>
              <w:rPr>
                <w:lang w:val="en-GB"/>
              </w:rPr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Heading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4794CFE3" w:rsidR="00575526" w:rsidRPr="008A0CC0" w:rsidRDefault="00D37E5D" w:rsidP="00BD04AA">
            <w:pPr>
              <w:pStyle w:val="Heading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A265B3">
                  <w:rPr>
                    <w:sz w:val="28"/>
                    <w:szCs w:val="28"/>
                  </w:rPr>
                  <w:t>Beoordelen participanten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0833EB1A" w:rsidR="00575526" w:rsidRPr="00CC62EE" w:rsidRDefault="00A265B3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575526" w:rsidRPr="00D23FDC" w14:paraId="4F703F4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B8B70BA" w14:textId="012360B7" w:rsidR="00575526" w:rsidRPr="00CC62EE" w:rsidRDefault="00A265B3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Student, praktijkbegeleider, bedrijfseigenaar.</w:t>
            </w:r>
          </w:p>
        </w:tc>
      </w:tr>
      <w:tr w:rsidR="00575526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EAC5EC3" w14:textId="595C713D" w:rsidR="00575526" w:rsidRPr="00CC62EE" w:rsidRDefault="00A265B3" w:rsidP="00CC62EE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>De student heeft de stage afgerond bij het bedrijf. Er is ingelogt.</w:t>
            </w:r>
          </w:p>
        </w:tc>
      </w:tr>
      <w:tr w:rsidR="00575526" w:rsidRPr="00D23FDC" w14:paraId="7F71CCB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6F5B2F35" w14:textId="77777777" w:rsidR="00A265B3" w:rsidRPr="00A265B3" w:rsidRDefault="00A265B3" w:rsidP="00A265B3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>Stap 1. De stage van de student is afgerond.</w:t>
            </w:r>
          </w:p>
          <w:p w14:paraId="182EFCD1" w14:textId="77777777" w:rsidR="00A265B3" w:rsidRPr="00A265B3" w:rsidRDefault="00A265B3" w:rsidP="00A265B3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>Stap 2. De student logt in op het platform en navigeerd naar het bedrijf waar hij heeft stage gelopen.</w:t>
            </w:r>
          </w:p>
          <w:p w14:paraId="5DA59B71" w14:textId="77777777" w:rsidR="00A265B3" w:rsidRPr="00A265B3" w:rsidRDefault="00A265B3" w:rsidP="00A265B3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>Stap 3. De student geeft het bedrijf een beoordeling door middel van een schaal en kan een bericht achter laten.</w:t>
            </w:r>
          </w:p>
          <w:p w14:paraId="35491CC3" w14:textId="77777777" w:rsidR="00A265B3" w:rsidRPr="00A265B3" w:rsidRDefault="00A265B3" w:rsidP="00A265B3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 xml:space="preserve">Stap 4. De praktijkbegeleider gaat in overleg met zijn baas om de stagiair te bespreken. </w:t>
            </w:r>
          </w:p>
          <w:p w14:paraId="53B5C5CB" w14:textId="50E12F18" w:rsidR="00575526" w:rsidRPr="00CC62EE" w:rsidRDefault="00A265B3" w:rsidP="00A265B3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>Stap 5. De praktijkbegeleider geeft de student een beoordeling via een schaal en kan een bericht daar bij schrijven.</w:t>
            </w:r>
          </w:p>
        </w:tc>
      </w:tr>
      <w:tr w:rsidR="00575526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68098F7C" w:rsidR="00575526" w:rsidRPr="00CC62EE" w:rsidRDefault="00A265B3" w:rsidP="00CC62EE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>Dus student heeft zijn stage niet afgerond, er zal dus een gesprek met de praktijkbegeleider, stagedocent en de leerling plaats vinden.</w:t>
            </w:r>
          </w:p>
        </w:tc>
      </w:tr>
      <w:tr w:rsidR="00575526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527E6B4" w14:textId="58AE0DB1" w:rsidR="00575526" w:rsidRPr="00CC62EE" w:rsidRDefault="00A265B3" w:rsidP="00CC62EE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>Het bedrijf moet niet op de blacklist staan.</w:t>
            </w:r>
          </w:p>
        </w:tc>
      </w:tr>
      <w:tr w:rsidR="00575526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575526" w:rsidRPr="008A0CC0" w:rsidRDefault="008A0CC0" w:rsidP="00BD04AA">
            <w:pPr>
              <w:pStyle w:val="ListNumber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F669BF5" w14:textId="341C9527" w:rsidR="00575526" w:rsidRPr="00CC62EE" w:rsidRDefault="00A265B3" w:rsidP="00CC62EE">
            <w:pPr>
              <w:rPr>
                <w:sz w:val="24"/>
                <w:szCs w:val="24"/>
              </w:rPr>
            </w:pPr>
            <w:r w:rsidRPr="00A265B3">
              <w:rPr>
                <w:sz w:val="24"/>
                <w:szCs w:val="24"/>
              </w:rPr>
              <w:t>Beide partijen (bedrijf en student) hebben een beoordeling van elkaar gekregen.</w:t>
            </w:r>
          </w:p>
        </w:tc>
      </w:tr>
    </w:tbl>
    <w:p w14:paraId="16BADA0E" w14:textId="77777777" w:rsidR="004B123B" w:rsidRPr="00D23FDC" w:rsidRDefault="004B123B" w:rsidP="008C0AE1">
      <w:bookmarkStart w:id="0" w:name="_GoBack"/>
      <w:bookmarkEnd w:id="0"/>
    </w:p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60A8C" w14:textId="77777777" w:rsidR="00D37E5D" w:rsidRDefault="00D37E5D" w:rsidP="00DC5D31">
      <w:r>
        <w:separator/>
      </w:r>
    </w:p>
  </w:endnote>
  <w:endnote w:type="continuationSeparator" w:id="0">
    <w:p w14:paraId="3C0C7946" w14:textId="77777777" w:rsidR="00D37E5D" w:rsidRDefault="00D37E5D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07988" w14:textId="77777777" w:rsidR="00D37E5D" w:rsidRDefault="00D37E5D" w:rsidP="00DC5D31">
      <w:r>
        <w:separator/>
      </w:r>
    </w:p>
  </w:footnote>
  <w:footnote w:type="continuationSeparator" w:id="0">
    <w:p w14:paraId="11A26BFB" w14:textId="77777777" w:rsidR="00D37E5D" w:rsidRDefault="00D37E5D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57A86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23C5"/>
    <w:rsid w:val="000F44BA"/>
    <w:rsid w:val="001159AB"/>
    <w:rsid w:val="00115B37"/>
    <w:rsid w:val="001E1A76"/>
    <w:rsid w:val="00201AED"/>
    <w:rsid w:val="00245AA2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E3C43"/>
    <w:rsid w:val="006F220A"/>
    <w:rsid w:val="00713D96"/>
    <w:rsid w:val="00716614"/>
    <w:rsid w:val="00721E9B"/>
    <w:rsid w:val="00761D56"/>
    <w:rsid w:val="00774456"/>
    <w:rsid w:val="0079681F"/>
    <w:rsid w:val="008121DA"/>
    <w:rsid w:val="0081316E"/>
    <w:rsid w:val="008351AF"/>
    <w:rsid w:val="008369D0"/>
    <w:rsid w:val="008424EB"/>
    <w:rsid w:val="00844343"/>
    <w:rsid w:val="008A0CC0"/>
    <w:rsid w:val="008C0AE1"/>
    <w:rsid w:val="00925CF7"/>
    <w:rsid w:val="009A12CB"/>
    <w:rsid w:val="009B61C4"/>
    <w:rsid w:val="009D044D"/>
    <w:rsid w:val="00A025D4"/>
    <w:rsid w:val="00A05B52"/>
    <w:rsid w:val="00A265B3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4AA"/>
    <w:rsid w:val="00BE6B62"/>
    <w:rsid w:val="00C6523B"/>
    <w:rsid w:val="00C830A9"/>
    <w:rsid w:val="00C85B00"/>
    <w:rsid w:val="00CA7602"/>
    <w:rsid w:val="00CB6656"/>
    <w:rsid w:val="00CC62EE"/>
    <w:rsid w:val="00CD2808"/>
    <w:rsid w:val="00D23FDC"/>
    <w:rsid w:val="00D37E5D"/>
    <w:rsid w:val="00DC5D31"/>
    <w:rsid w:val="00E368C0"/>
    <w:rsid w:val="00E436E9"/>
    <w:rsid w:val="00E5035D"/>
    <w:rsid w:val="00E605EA"/>
    <w:rsid w:val="00E615E1"/>
    <w:rsid w:val="00EA784E"/>
    <w:rsid w:val="00EB50F0"/>
    <w:rsid w:val="00ED5FD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7354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0CC0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PlaceholderText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203E2D"/>
    <w:rsid w:val="002C2C05"/>
    <w:rsid w:val="00940D73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PlaceholderText">
    <w:name w:val="Placeholder Text"/>
    <w:basedOn w:val="DefaultParagraphFont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Beoordelen participanten</dc:title>
  <dc:subject/>
  <dc:creator/>
  <cp:keywords/>
  <dc:description/>
  <cp:lastModifiedBy/>
  <cp:revision>1</cp:revision>
  <dcterms:created xsi:type="dcterms:W3CDTF">2019-12-12T11:35:00Z</dcterms:created>
  <dcterms:modified xsi:type="dcterms:W3CDTF">2019-12-12T11:35:00Z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